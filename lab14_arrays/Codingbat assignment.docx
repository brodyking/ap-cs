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BCA" w:rsidRDefault="00350BCA" w:rsidP="00350BCA">
      <w:pPr>
        <w:pStyle w:val="NoSpacing"/>
      </w:pPr>
      <w:r>
        <w:t>Array-2</w:t>
      </w:r>
    </w:p>
    <w:p w:rsidR="00350BCA" w:rsidRDefault="00350BCA" w:rsidP="00350BCA">
      <w:pPr>
        <w:pStyle w:val="NoSpacing"/>
      </w:pPr>
      <w:r>
        <w:t>CodingBat.com</w:t>
      </w:r>
    </w:p>
    <w:p w:rsidR="00350BCA" w:rsidRDefault="00350BCA" w:rsidP="00350BCA">
      <w:pPr>
        <w:pStyle w:val="NoSpacing"/>
      </w:pPr>
    </w:p>
    <w:p w:rsidR="00350BCA" w:rsidRDefault="00BA651F" w:rsidP="00350BCA">
      <w:pPr>
        <w:pStyle w:val="NoSpacing"/>
        <w:numPr>
          <w:ilvl w:val="0"/>
          <w:numId w:val="1"/>
        </w:numPr>
      </w:pPr>
      <w:proofErr w:type="spellStart"/>
      <w:r>
        <w:t>bigDiff</w:t>
      </w:r>
      <w:proofErr w:type="spellEnd"/>
    </w:p>
    <w:p w:rsidR="00350BCA" w:rsidRDefault="00BA651F" w:rsidP="00350BCA">
      <w:pPr>
        <w:pStyle w:val="NoSpacing"/>
        <w:numPr>
          <w:ilvl w:val="0"/>
          <w:numId w:val="1"/>
        </w:numPr>
      </w:pPr>
      <w:r>
        <w:t>sum67</w:t>
      </w:r>
    </w:p>
    <w:p w:rsidR="00350BCA" w:rsidRDefault="00BA651F" w:rsidP="00350BCA">
      <w:pPr>
        <w:pStyle w:val="NoSpacing"/>
        <w:numPr>
          <w:ilvl w:val="0"/>
          <w:numId w:val="1"/>
        </w:numPr>
      </w:pPr>
      <w:r>
        <w:t>lucky13</w:t>
      </w:r>
    </w:p>
    <w:p w:rsidR="00350BCA" w:rsidRDefault="00BA651F" w:rsidP="00350BCA">
      <w:pPr>
        <w:pStyle w:val="NoSpacing"/>
        <w:numPr>
          <w:ilvl w:val="0"/>
          <w:numId w:val="1"/>
        </w:numPr>
      </w:pPr>
      <w:r>
        <w:t>only14</w:t>
      </w:r>
    </w:p>
    <w:p w:rsidR="00350BCA" w:rsidRDefault="00BA651F" w:rsidP="00350BCA">
      <w:pPr>
        <w:pStyle w:val="NoSpacing"/>
        <w:numPr>
          <w:ilvl w:val="0"/>
          <w:numId w:val="1"/>
        </w:numPr>
      </w:pPr>
      <w:r>
        <w:t>no14</w:t>
      </w:r>
    </w:p>
    <w:p w:rsidR="00350BCA" w:rsidRDefault="00350BCA" w:rsidP="00350BCA">
      <w:pPr>
        <w:pStyle w:val="NoSpacing"/>
        <w:numPr>
          <w:ilvl w:val="0"/>
          <w:numId w:val="1"/>
        </w:numPr>
      </w:pPr>
      <w:r>
        <w:t>has12</w:t>
      </w:r>
    </w:p>
    <w:p w:rsidR="00350BCA" w:rsidRDefault="00350BCA" w:rsidP="00350BCA">
      <w:pPr>
        <w:pStyle w:val="NoSpacing"/>
        <w:numPr>
          <w:ilvl w:val="0"/>
          <w:numId w:val="1"/>
        </w:numPr>
      </w:pPr>
      <w:proofErr w:type="spellStart"/>
      <w:r>
        <w:t>sameEnds</w:t>
      </w:r>
      <w:proofErr w:type="spellEnd"/>
    </w:p>
    <w:p w:rsidR="00350BCA" w:rsidRDefault="00350BCA" w:rsidP="00350BCA">
      <w:pPr>
        <w:pStyle w:val="NoSpacing"/>
        <w:numPr>
          <w:ilvl w:val="0"/>
          <w:numId w:val="1"/>
        </w:numPr>
      </w:pPr>
      <w:proofErr w:type="spellStart"/>
      <w:r>
        <w:t>tripleUp</w:t>
      </w:r>
      <w:proofErr w:type="spellEnd"/>
    </w:p>
    <w:p w:rsidR="00350BCA" w:rsidRDefault="00350BCA" w:rsidP="00350BCA">
      <w:pPr>
        <w:pStyle w:val="NoSpacing"/>
        <w:numPr>
          <w:ilvl w:val="0"/>
          <w:numId w:val="1"/>
        </w:numPr>
      </w:pPr>
      <w:r>
        <w:t>fizzArray3</w:t>
      </w:r>
    </w:p>
    <w:p w:rsidR="00350BCA" w:rsidRDefault="00350BCA" w:rsidP="00350BCA">
      <w:pPr>
        <w:pStyle w:val="NoSpacing"/>
        <w:numPr>
          <w:ilvl w:val="0"/>
          <w:numId w:val="1"/>
        </w:numPr>
      </w:pPr>
      <w:proofErr w:type="spellStart"/>
      <w:r>
        <w:t>evenOdd</w:t>
      </w:r>
      <w:proofErr w:type="spellEnd"/>
    </w:p>
    <w:p w:rsidR="00350BCA" w:rsidRDefault="00350BCA" w:rsidP="00350BCA">
      <w:pPr>
        <w:pStyle w:val="NoSpacing"/>
      </w:pPr>
    </w:p>
    <w:p w:rsidR="008B6C54" w:rsidRDefault="008B6C54" w:rsidP="00350BCA">
      <w:pPr>
        <w:pStyle w:val="NoSpacing"/>
      </w:pPr>
    </w:p>
    <w:p w:rsidR="00350BCA" w:rsidRDefault="00350BCA" w:rsidP="00350BCA">
      <w:pPr>
        <w:pStyle w:val="NoSpacing"/>
      </w:pPr>
    </w:p>
    <w:p w:rsidR="00350BCA" w:rsidRDefault="00350BCA" w:rsidP="00350BCA">
      <w:pPr>
        <w:pStyle w:val="NoSpacing"/>
      </w:pPr>
      <w:r>
        <w:t>Array-2</w:t>
      </w:r>
    </w:p>
    <w:p w:rsidR="00350BCA" w:rsidRDefault="00350BCA" w:rsidP="00350BCA">
      <w:pPr>
        <w:pStyle w:val="NoSpacing"/>
      </w:pPr>
      <w:r>
        <w:t>CodingBat.com</w:t>
      </w:r>
    </w:p>
    <w:p w:rsidR="00350BCA" w:rsidRDefault="00350BCA" w:rsidP="00350BCA">
      <w:pPr>
        <w:pStyle w:val="NoSpacing"/>
      </w:pPr>
    </w:p>
    <w:p w:rsidR="00BA651F" w:rsidRDefault="00BA651F" w:rsidP="00BA651F">
      <w:pPr>
        <w:pStyle w:val="NoSpacing"/>
        <w:numPr>
          <w:ilvl w:val="0"/>
          <w:numId w:val="12"/>
        </w:numPr>
      </w:pPr>
      <w:proofErr w:type="spellStart"/>
      <w:r>
        <w:t>bigDiff</w:t>
      </w:r>
      <w:proofErr w:type="spellEnd"/>
    </w:p>
    <w:p w:rsidR="00BA651F" w:rsidRDefault="00BA651F" w:rsidP="00BA651F">
      <w:pPr>
        <w:pStyle w:val="NoSpacing"/>
        <w:numPr>
          <w:ilvl w:val="0"/>
          <w:numId w:val="12"/>
        </w:numPr>
      </w:pPr>
      <w:r>
        <w:t>sum67</w:t>
      </w:r>
    </w:p>
    <w:p w:rsidR="00BA651F" w:rsidRDefault="00BA651F" w:rsidP="00BA651F">
      <w:pPr>
        <w:pStyle w:val="NoSpacing"/>
        <w:numPr>
          <w:ilvl w:val="0"/>
          <w:numId w:val="12"/>
        </w:numPr>
      </w:pPr>
      <w:r>
        <w:t>lucky13</w:t>
      </w:r>
    </w:p>
    <w:p w:rsidR="00BA651F" w:rsidRDefault="00BA651F" w:rsidP="00BA651F">
      <w:pPr>
        <w:pStyle w:val="NoSpacing"/>
        <w:numPr>
          <w:ilvl w:val="0"/>
          <w:numId w:val="12"/>
        </w:numPr>
      </w:pPr>
      <w:r>
        <w:t>only14</w:t>
      </w:r>
    </w:p>
    <w:p w:rsidR="00BA651F" w:rsidRDefault="00BA651F" w:rsidP="00BA651F">
      <w:pPr>
        <w:pStyle w:val="NoSpacing"/>
        <w:numPr>
          <w:ilvl w:val="0"/>
          <w:numId w:val="12"/>
        </w:numPr>
      </w:pPr>
      <w:r>
        <w:t>no14</w:t>
      </w:r>
    </w:p>
    <w:p w:rsidR="00BA651F" w:rsidRDefault="00BA651F" w:rsidP="00BA651F">
      <w:pPr>
        <w:pStyle w:val="NoSpacing"/>
        <w:numPr>
          <w:ilvl w:val="0"/>
          <w:numId w:val="12"/>
        </w:numPr>
      </w:pPr>
      <w:r>
        <w:t>has12</w:t>
      </w:r>
    </w:p>
    <w:p w:rsidR="00BA651F" w:rsidRDefault="00BA651F" w:rsidP="00BA651F">
      <w:pPr>
        <w:pStyle w:val="NoSpacing"/>
        <w:numPr>
          <w:ilvl w:val="0"/>
          <w:numId w:val="12"/>
        </w:numPr>
      </w:pPr>
      <w:proofErr w:type="spellStart"/>
      <w:r>
        <w:t>sameEnds</w:t>
      </w:r>
      <w:proofErr w:type="spellEnd"/>
    </w:p>
    <w:p w:rsidR="00BA651F" w:rsidRDefault="00BA651F" w:rsidP="00BA651F">
      <w:pPr>
        <w:pStyle w:val="NoSpacing"/>
        <w:numPr>
          <w:ilvl w:val="0"/>
          <w:numId w:val="12"/>
        </w:numPr>
      </w:pPr>
      <w:proofErr w:type="spellStart"/>
      <w:r>
        <w:t>tripleUp</w:t>
      </w:r>
      <w:proofErr w:type="spellEnd"/>
    </w:p>
    <w:p w:rsidR="00BA651F" w:rsidRDefault="00BA651F" w:rsidP="00BA651F">
      <w:pPr>
        <w:pStyle w:val="NoSpacing"/>
        <w:numPr>
          <w:ilvl w:val="0"/>
          <w:numId w:val="12"/>
        </w:numPr>
      </w:pPr>
      <w:r>
        <w:t>fizzArray3</w:t>
      </w:r>
    </w:p>
    <w:p w:rsidR="00BA651F" w:rsidRDefault="00BA651F" w:rsidP="00BA651F">
      <w:pPr>
        <w:pStyle w:val="NoSpacing"/>
        <w:numPr>
          <w:ilvl w:val="0"/>
          <w:numId w:val="12"/>
        </w:numPr>
      </w:pPr>
      <w:proofErr w:type="spellStart"/>
      <w:r>
        <w:t>evenOdd</w:t>
      </w:r>
      <w:proofErr w:type="spellEnd"/>
    </w:p>
    <w:p w:rsidR="00350BCA" w:rsidRDefault="00350BCA" w:rsidP="00350BCA">
      <w:pPr>
        <w:pStyle w:val="NoSpacing"/>
      </w:pPr>
    </w:p>
    <w:p w:rsidR="00350BCA" w:rsidRDefault="00350BCA" w:rsidP="00350BCA">
      <w:pPr>
        <w:pStyle w:val="NoSpacing"/>
      </w:pPr>
    </w:p>
    <w:p w:rsidR="008B6C54" w:rsidRDefault="008B6C54" w:rsidP="00350BCA">
      <w:pPr>
        <w:pStyle w:val="NoSpacing"/>
      </w:pPr>
    </w:p>
    <w:p w:rsidR="00350BCA" w:rsidRDefault="00350BCA" w:rsidP="00350BCA">
      <w:pPr>
        <w:pStyle w:val="NoSpacing"/>
      </w:pPr>
      <w:r>
        <w:t>Array-2</w:t>
      </w:r>
    </w:p>
    <w:p w:rsidR="00350BCA" w:rsidRDefault="00350BCA" w:rsidP="00350BCA">
      <w:pPr>
        <w:pStyle w:val="NoSpacing"/>
      </w:pPr>
      <w:r>
        <w:t>CodingBat.com</w:t>
      </w:r>
    </w:p>
    <w:p w:rsidR="00350BCA" w:rsidRDefault="00350BCA" w:rsidP="00350BCA">
      <w:pPr>
        <w:pStyle w:val="NoSpacing"/>
      </w:pPr>
    </w:p>
    <w:p w:rsidR="00BA651F" w:rsidRDefault="00BA651F" w:rsidP="00BA651F">
      <w:pPr>
        <w:pStyle w:val="NoSpacing"/>
        <w:numPr>
          <w:ilvl w:val="0"/>
          <w:numId w:val="13"/>
        </w:numPr>
      </w:pPr>
      <w:proofErr w:type="spellStart"/>
      <w:r>
        <w:t>bigDiff</w:t>
      </w:r>
      <w:proofErr w:type="spellEnd"/>
    </w:p>
    <w:p w:rsidR="00BA651F" w:rsidRDefault="00BA651F" w:rsidP="00BA651F">
      <w:pPr>
        <w:pStyle w:val="NoSpacing"/>
        <w:numPr>
          <w:ilvl w:val="0"/>
          <w:numId w:val="13"/>
        </w:numPr>
      </w:pPr>
      <w:r>
        <w:t>sum67</w:t>
      </w:r>
    </w:p>
    <w:p w:rsidR="00BA651F" w:rsidRDefault="00BA651F" w:rsidP="00BA651F">
      <w:pPr>
        <w:pStyle w:val="NoSpacing"/>
        <w:numPr>
          <w:ilvl w:val="0"/>
          <w:numId w:val="13"/>
        </w:numPr>
      </w:pPr>
      <w:r>
        <w:t>lucky13</w:t>
      </w:r>
    </w:p>
    <w:p w:rsidR="00BA651F" w:rsidRDefault="00BA651F" w:rsidP="00BA651F">
      <w:pPr>
        <w:pStyle w:val="NoSpacing"/>
        <w:numPr>
          <w:ilvl w:val="0"/>
          <w:numId w:val="13"/>
        </w:numPr>
      </w:pPr>
      <w:r>
        <w:t>only14</w:t>
      </w:r>
    </w:p>
    <w:p w:rsidR="00BA651F" w:rsidRDefault="00BA651F" w:rsidP="00BA651F">
      <w:pPr>
        <w:pStyle w:val="NoSpacing"/>
        <w:numPr>
          <w:ilvl w:val="0"/>
          <w:numId w:val="13"/>
        </w:numPr>
      </w:pPr>
      <w:r>
        <w:t>no14</w:t>
      </w:r>
    </w:p>
    <w:p w:rsidR="00BA651F" w:rsidRDefault="00BA651F" w:rsidP="00BA651F">
      <w:pPr>
        <w:pStyle w:val="NoSpacing"/>
        <w:numPr>
          <w:ilvl w:val="0"/>
          <w:numId w:val="13"/>
        </w:numPr>
      </w:pPr>
      <w:r>
        <w:t>has12</w:t>
      </w:r>
    </w:p>
    <w:p w:rsidR="00BA651F" w:rsidRDefault="00BA651F" w:rsidP="00BA651F">
      <w:pPr>
        <w:pStyle w:val="NoSpacing"/>
        <w:numPr>
          <w:ilvl w:val="0"/>
          <w:numId w:val="13"/>
        </w:numPr>
      </w:pPr>
      <w:proofErr w:type="spellStart"/>
      <w:r>
        <w:t>sameEnds</w:t>
      </w:r>
      <w:proofErr w:type="spellEnd"/>
    </w:p>
    <w:p w:rsidR="00BA651F" w:rsidRDefault="00BA651F" w:rsidP="00BA651F">
      <w:pPr>
        <w:pStyle w:val="NoSpacing"/>
        <w:numPr>
          <w:ilvl w:val="0"/>
          <w:numId w:val="13"/>
        </w:numPr>
      </w:pPr>
      <w:proofErr w:type="spellStart"/>
      <w:r>
        <w:t>tripleUp</w:t>
      </w:r>
      <w:proofErr w:type="spellEnd"/>
    </w:p>
    <w:p w:rsidR="00BA651F" w:rsidRDefault="00BA651F" w:rsidP="00BA651F">
      <w:pPr>
        <w:pStyle w:val="NoSpacing"/>
        <w:numPr>
          <w:ilvl w:val="0"/>
          <w:numId w:val="13"/>
        </w:numPr>
      </w:pPr>
      <w:r>
        <w:t>fizzArray3</w:t>
      </w:r>
    </w:p>
    <w:p w:rsidR="00BA651F" w:rsidRDefault="00BA651F" w:rsidP="00BA651F">
      <w:pPr>
        <w:pStyle w:val="NoSpacing"/>
        <w:numPr>
          <w:ilvl w:val="0"/>
          <w:numId w:val="13"/>
        </w:numPr>
      </w:pPr>
      <w:proofErr w:type="spellStart"/>
      <w:r>
        <w:t>evenOdd</w:t>
      </w:r>
      <w:proofErr w:type="spellEnd"/>
    </w:p>
    <w:p w:rsidR="00350BCA" w:rsidRDefault="00350BCA" w:rsidP="00350BCA">
      <w:pPr>
        <w:pStyle w:val="NoSpacing"/>
      </w:pPr>
    </w:p>
    <w:p w:rsidR="00350BCA" w:rsidRDefault="00350BCA" w:rsidP="00350BCA">
      <w:pPr>
        <w:pStyle w:val="NoSpacing"/>
      </w:pPr>
    </w:p>
    <w:p w:rsidR="008B6C54" w:rsidRDefault="008B6C54" w:rsidP="00350BCA">
      <w:pPr>
        <w:pStyle w:val="NoSpacing"/>
      </w:pPr>
    </w:p>
    <w:p w:rsidR="00350BCA" w:rsidRDefault="00350BCA" w:rsidP="00350BCA">
      <w:pPr>
        <w:pStyle w:val="NoSpacing"/>
      </w:pPr>
      <w:r>
        <w:lastRenderedPageBreak/>
        <w:t>Array-2</w:t>
      </w:r>
    </w:p>
    <w:p w:rsidR="00350BCA" w:rsidRDefault="00350BCA" w:rsidP="00350BCA">
      <w:pPr>
        <w:pStyle w:val="NoSpacing"/>
      </w:pPr>
      <w:r>
        <w:t>CodingBat.com</w:t>
      </w:r>
    </w:p>
    <w:p w:rsidR="00350BCA" w:rsidRDefault="00350BCA" w:rsidP="00350BCA">
      <w:pPr>
        <w:pStyle w:val="NoSpacing"/>
      </w:pPr>
    </w:p>
    <w:p w:rsidR="00BA651F" w:rsidRDefault="00BA651F" w:rsidP="00BA651F">
      <w:pPr>
        <w:pStyle w:val="NoSpacing"/>
        <w:numPr>
          <w:ilvl w:val="0"/>
          <w:numId w:val="14"/>
        </w:numPr>
      </w:pPr>
      <w:proofErr w:type="spellStart"/>
      <w:r>
        <w:t>bigDiff</w:t>
      </w:r>
      <w:proofErr w:type="spellEnd"/>
    </w:p>
    <w:p w:rsidR="00BA651F" w:rsidRDefault="00BA651F" w:rsidP="00BA651F">
      <w:pPr>
        <w:pStyle w:val="NoSpacing"/>
        <w:numPr>
          <w:ilvl w:val="0"/>
          <w:numId w:val="14"/>
        </w:numPr>
      </w:pPr>
      <w:r>
        <w:t>sum67</w:t>
      </w:r>
    </w:p>
    <w:p w:rsidR="00BA651F" w:rsidRDefault="00BA651F" w:rsidP="00BA651F">
      <w:pPr>
        <w:pStyle w:val="NoSpacing"/>
        <w:numPr>
          <w:ilvl w:val="0"/>
          <w:numId w:val="14"/>
        </w:numPr>
      </w:pPr>
      <w:r>
        <w:t>lucky13</w:t>
      </w:r>
    </w:p>
    <w:p w:rsidR="00BA651F" w:rsidRDefault="00BA651F" w:rsidP="00BA651F">
      <w:pPr>
        <w:pStyle w:val="NoSpacing"/>
        <w:numPr>
          <w:ilvl w:val="0"/>
          <w:numId w:val="14"/>
        </w:numPr>
      </w:pPr>
      <w:r>
        <w:t>only14</w:t>
      </w:r>
    </w:p>
    <w:p w:rsidR="00BA651F" w:rsidRDefault="00BA651F" w:rsidP="00BA651F">
      <w:pPr>
        <w:pStyle w:val="NoSpacing"/>
        <w:numPr>
          <w:ilvl w:val="0"/>
          <w:numId w:val="14"/>
        </w:numPr>
      </w:pPr>
      <w:r>
        <w:t>no14</w:t>
      </w:r>
    </w:p>
    <w:p w:rsidR="00BA651F" w:rsidRDefault="00BA651F" w:rsidP="00BA651F">
      <w:pPr>
        <w:pStyle w:val="NoSpacing"/>
        <w:numPr>
          <w:ilvl w:val="0"/>
          <w:numId w:val="14"/>
        </w:numPr>
      </w:pPr>
      <w:r>
        <w:t>has12</w:t>
      </w:r>
    </w:p>
    <w:p w:rsidR="00BA651F" w:rsidRDefault="00BA651F" w:rsidP="00BA651F">
      <w:pPr>
        <w:pStyle w:val="NoSpacing"/>
        <w:numPr>
          <w:ilvl w:val="0"/>
          <w:numId w:val="14"/>
        </w:numPr>
      </w:pPr>
      <w:proofErr w:type="spellStart"/>
      <w:r>
        <w:t>sameEnds</w:t>
      </w:r>
      <w:proofErr w:type="spellEnd"/>
    </w:p>
    <w:p w:rsidR="00BA651F" w:rsidRDefault="00BA651F" w:rsidP="00BA651F">
      <w:pPr>
        <w:pStyle w:val="NoSpacing"/>
        <w:numPr>
          <w:ilvl w:val="0"/>
          <w:numId w:val="14"/>
        </w:numPr>
      </w:pPr>
      <w:proofErr w:type="spellStart"/>
      <w:r>
        <w:t>tripleUp</w:t>
      </w:r>
      <w:proofErr w:type="spellEnd"/>
    </w:p>
    <w:p w:rsidR="00BA651F" w:rsidRDefault="00BA651F" w:rsidP="00BA651F">
      <w:pPr>
        <w:pStyle w:val="NoSpacing"/>
        <w:numPr>
          <w:ilvl w:val="0"/>
          <w:numId w:val="14"/>
        </w:numPr>
      </w:pPr>
      <w:r>
        <w:t>fizzArray3</w:t>
      </w:r>
    </w:p>
    <w:p w:rsidR="00BA651F" w:rsidRDefault="00BA651F" w:rsidP="00BA651F">
      <w:pPr>
        <w:pStyle w:val="NoSpacing"/>
        <w:numPr>
          <w:ilvl w:val="0"/>
          <w:numId w:val="14"/>
        </w:numPr>
      </w:pPr>
      <w:proofErr w:type="spellStart"/>
      <w:r>
        <w:t>evenOdd</w:t>
      </w:r>
      <w:proofErr w:type="spellEnd"/>
    </w:p>
    <w:p w:rsidR="00350BCA" w:rsidRDefault="00350BCA" w:rsidP="00350BCA">
      <w:pPr>
        <w:pStyle w:val="NoSpacing"/>
      </w:pPr>
    </w:p>
    <w:p w:rsidR="00350BCA" w:rsidRDefault="00350BCA" w:rsidP="00350BCA">
      <w:pPr>
        <w:pStyle w:val="NoSpacing"/>
      </w:pPr>
    </w:p>
    <w:p w:rsidR="008B6C54" w:rsidRDefault="008B6C54" w:rsidP="00350BCA">
      <w:pPr>
        <w:pStyle w:val="NoSpacing"/>
      </w:pPr>
    </w:p>
    <w:p w:rsidR="00350BCA" w:rsidRDefault="00350BCA" w:rsidP="00350BCA">
      <w:pPr>
        <w:pStyle w:val="NoSpacing"/>
      </w:pPr>
      <w:r>
        <w:t>Array-2</w:t>
      </w:r>
    </w:p>
    <w:p w:rsidR="00350BCA" w:rsidRDefault="00350BCA" w:rsidP="00350BCA">
      <w:pPr>
        <w:pStyle w:val="NoSpacing"/>
      </w:pPr>
      <w:r>
        <w:t>CodingBat.com</w:t>
      </w:r>
    </w:p>
    <w:p w:rsidR="00350BCA" w:rsidRDefault="00350BCA" w:rsidP="00350BCA">
      <w:pPr>
        <w:pStyle w:val="NoSpacing"/>
      </w:pPr>
    </w:p>
    <w:p w:rsidR="00BA651F" w:rsidRDefault="00BA651F" w:rsidP="00BA651F">
      <w:pPr>
        <w:pStyle w:val="NoSpacing"/>
        <w:numPr>
          <w:ilvl w:val="0"/>
          <w:numId w:val="15"/>
        </w:numPr>
      </w:pPr>
      <w:proofErr w:type="spellStart"/>
      <w:r>
        <w:t>bigDiff</w:t>
      </w:r>
      <w:proofErr w:type="spellEnd"/>
    </w:p>
    <w:p w:rsidR="00BA651F" w:rsidRDefault="00BA651F" w:rsidP="00BA651F">
      <w:pPr>
        <w:pStyle w:val="NoSpacing"/>
        <w:numPr>
          <w:ilvl w:val="0"/>
          <w:numId w:val="15"/>
        </w:numPr>
      </w:pPr>
      <w:r>
        <w:t>sum67</w:t>
      </w:r>
    </w:p>
    <w:p w:rsidR="00BA651F" w:rsidRDefault="00BA651F" w:rsidP="00BA651F">
      <w:pPr>
        <w:pStyle w:val="NoSpacing"/>
        <w:numPr>
          <w:ilvl w:val="0"/>
          <w:numId w:val="15"/>
        </w:numPr>
      </w:pPr>
      <w:r>
        <w:t>lucky13</w:t>
      </w:r>
    </w:p>
    <w:p w:rsidR="00BA651F" w:rsidRDefault="00BA651F" w:rsidP="00BA651F">
      <w:pPr>
        <w:pStyle w:val="NoSpacing"/>
        <w:numPr>
          <w:ilvl w:val="0"/>
          <w:numId w:val="15"/>
        </w:numPr>
      </w:pPr>
      <w:r>
        <w:t>only14</w:t>
      </w:r>
    </w:p>
    <w:p w:rsidR="00BA651F" w:rsidRDefault="00BA651F" w:rsidP="00BA651F">
      <w:pPr>
        <w:pStyle w:val="NoSpacing"/>
        <w:numPr>
          <w:ilvl w:val="0"/>
          <w:numId w:val="15"/>
        </w:numPr>
      </w:pPr>
      <w:r>
        <w:t>no14</w:t>
      </w:r>
    </w:p>
    <w:p w:rsidR="00BA651F" w:rsidRDefault="00BA651F" w:rsidP="00BA651F">
      <w:pPr>
        <w:pStyle w:val="NoSpacing"/>
        <w:numPr>
          <w:ilvl w:val="0"/>
          <w:numId w:val="15"/>
        </w:numPr>
      </w:pPr>
      <w:r>
        <w:t>has12</w:t>
      </w:r>
    </w:p>
    <w:p w:rsidR="00BA651F" w:rsidRDefault="00BA651F" w:rsidP="00BA651F">
      <w:pPr>
        <w:pStyle w:val="NoSpacing"/>
        <w:numPr>
          <w:ilvl w:val="0"/>
          <w:numId w:val="15"/>
        </w:numPr>
      </w:pPr>
      <w:proofErr w:type="spellStart"/>
      <w:r>
        <w:t>sameEnds</w:t>
      </w:r>
      <w:proofErr w:type="spellEnd"/>
    </w:p>
    <w:p w:rsidR="00BA651F" w:rsidRDefault="00BA651F" w:rsidP="00BA651F">
      <w:pPr>
        <w:pStyle w:val="NoSpacing"/>
        <w:numPr>
          <w:ilvl w:val="0"/>
          <w:numId w:val="15"/>
        </w:numPr>
      </w:pPr>
      <w:proofErr w:type="spellStart"/>
      <w:r>
        <w:t>tripleUp</w:t>
      </w:r>
      <w:proofErr w:type="spellEnd"/>
    </w:p>
    <w:p w:rsidR="00BA651F" w:rsidRDefault="00BA651F" w:rsidP="00BA651F">
      <w:pPr>
        <w:pStyle w:val="NoSpacing"/>
        <w:numPr>
          <w:ilvl w:val="0"/>
          <w:numId w:val="15"/>
        </w:numPr>
      </w:pPr>
      <w:r>
        <w:t>fizzArray3</w:t>
      </w:r>
    </w:p>
    <w:p w:rsidR="00BA651F" w:rsidRDefault="00BA651F" w:rsidP="00BA651F">
      <w:pPr>
        <w:pStyle w:val="NoSpacing"/>
        <w:numPr>
          <w:ilvl w:val="0"/>
          <w:numId w:val="15"/>
        </w:numPr>
      </w:pPr>
      <w:proofErr w:type="spellStart"/>
      <w:r>
        <w:t>evenOdd</w:t>
      </w:r>
      <w:proofErr w:type="spellEnd"/>
    </w:p>
    <w:p w:rsidR="00350BCA" w:rsidRDefault="00350BCA" w:rsidP="00350BCA">
      <w:pPr>
        <w:pStyle w:val="NoSpacing"/>
      </w:pPr>
    </w:p>
    <w:p w:rsidR="008B6C54" w:rsidRDefault="008B6C54" w:rsidP="00350BCA">
      <w:pPr>
        <w:pStyle w:val="NoSpacing"/>
      </w:pPr>
    </w:p>
    <w:p w:rsidR="00350BCA" w:rsidRDefault="00350BCA" w:rsidP="00350BCA">
      <w:pPr>
        <w:pStyle w:val="NoSpacing"/>
      </w:pPr>
    </w:p>
    <w:p w:rsidR="00350BCA" w:rsidRDefault="00350BCA" w:rsidP="00350BCA">
      <w:pPr>
        <w:pStyle w:val="NoSpacing"/>
      </w:pPr>
      <w:r>
        <w:t>Array-2</w:t>
      </w:r>
    </w:p>
    <w:p w:rsidR="00350BCA" w:rsidRDefault="00350BCA" w:rsidP="00350BCA">
      <w:pPr>
        <w:pStyle w:val="NoSpacing"/>
      </w:pPr>
      <w:r>
        <w:t>CodingBat.com</w:t>
      </w:r>
    </w:p>
    <w:p w:rsidR="00350BCA" w:rsidRDefault="00350BCA" w:rsidP="00350BCA">
      <w:pPr>
        <w:pStyle w:val="NoSpacing"/>
      </w:pPr>
    </w:p>
    <w:p w:rsidR="00BA651F" w:rsidRDefault="00BA651F" w:rsidP="00BA651F">
      <w:pPr>
        <w:pStyle w:val="NoSpacing"/>
        <w:numPr>
          <w:ilvl w:val="0"/>
          <w:numId w:val="16"/>
        </w:numPr>
      </w:pPr>
      <w:proofErr w:type="spellStart"/>
      <w:r>
        <w:t>bigDiff</w:t>
      </w:r>
      <w:proofErr w:type="spellEnd"/>
    </w:p>
    <w:p w:rsidR="00BA651F" w:rsidRDefault="00BA651F" w:rsidP="00BA651F">
      <w:pPr>
        <w:pStyle w:val="NoSpacing"/>
        <w:numPr>
          <w:ilvl w:val="0"/>
          <w:numId w:val="16"/>
        </w:numPr>
      </w:pPr>
      <w:r>
        <w:t>sum67</w:t>
      </w:r>
    </w:p>
    <w:p w:rsidR="00BA651F" w:rsidRDefault="00BA651F" w:rsidP="00BA651F">
      <w:pPr>
        <w:pStyle w:val="NoSpacing"/>
        <w:numPr>
          <w:ilvl w:val="0"/>
          <w:numId w:val="16"/>
        </w:numPr>
      </w:pPr>
      <w:r>
        <w:t>lucky13</w:t>
      </w:r>
    </w:p>
    <w:p w:rsidR="00BA651F" w:rsidRDefault="00BA651F" w:rsidP="00BA651F">
      <w:pPr>
        <w:pStyle w:val="NoSpacing"/>
        <w:numPr>
          <w:ilvl w:val="0"/>
          <w:numId w:val="16"/>
        </w:numPr>
      </w:pPr>
      <w:r>
        <w:t>only14</w:t>
      </w:r>
    </w:p>
    <w:p w:rsidR="00BA651F" w:rsidRDefault="00BA651F" w:rsidP="00BA651F">
      <w:pPr>
        <w:pStyle w:val="NoSpacing"/>
        <w:numPr>
          <w:ilvl w:val="0"/>
          <w:numId w:val="16"/>
        </w:numPr>
      </w:pPr>
      <w:r>
        <w:t>no14</w:t>
      </w:r>
    </w:p>
    <w:p w:rsidR="00BA651F" w:rsidRDefault="00BA651F" w:rsidP="00BA651F">
      <w:pPr>
        <w:pStyle w:val="NoSpacing"/>
        <w:numPr>
          <w:ilvl w:val="0"/>
          <w:numId w:val="16"/>
        </w:numPr>
      </w:pPr>
      <w:r>
        <w:t>has12</w:t>
      </w:r>
    </w:p>
    <w:p w:rsidR="00BA651F" w:rsidRDefault="00BA651F" w:rsidP="00BA651F">
      <w:pPr>
        <w:pStyle w:val="NoSpacing"/>
        <w:numPr>
          <w:ilvl w:val="0"/>
          <w:numId w:val="16"/>
        </w:numPr>
      </w:pPr>
      <w:proofErr w:type="spellStart"/>
      <w:r>
        <w:t>sameEnds</w:t>
      </w:r>
      <w:proofErr w:type="spellEnd"/>
    </w:p>
    <w:p w:rsidR="00BA651F" w:rsidRDefault="00BA651F" w:rsidP="00BA651F">
      <w:pPr>
        <w:pStyle w:val="NoSpacing"/>
        <w:numPr>
          <w:ilvl w:val="0"/>
          <w:numId w:val="16"/>
        </w:numPr>
      </w:pPr>
      <w:proofErr w:type="spellStart"/>
      <w:r>
        <w:t>tripleUp</w:t>
      </w:r>
      <w:proofErr w:type="spellEnd"/>
    </w:p>
    <w:p w:rsidR="00BA651F" w:rsidRDefault="00BA651F" w:rsidP="00BA651F">
      <w:pPr>
        <w:pStyle w:val="NoSpacing"/>
        <w:numPr>
          <w:ilvl w:val="0"/>
          <w:numId w:val="16"/>
        </w:numPr>
      </w:pPr>
      <w:r>
        <w:t>fizzArray3</w:t>
      </w:r>
    </w:p>
    <w:p w:rsidR="00BA651F" w:rsidRDefault="00BA651F" w:rsidP="00BA651F">
      <w:pPr>
        <w:pStyle w:val="NoSpacing"/>
        <w:numPr>
          <w:ilvl w:val="0"/>
          <w:numId w:val="16"/>
        </w:numPr>
      </w:pPr>
      <w:proofErr w:type="spellStart"/>
      <w:r>
        <w:t>evenOdd</w:t>
      </w:r>
      <w:proofErr w:type="spellEnd"/>
    </w:p>
    <w:p w:rsidR="00350BCA" w:rsidRDefault="00350BCA" w:rsidP="00350BCA">
      <w:pPr>
        <w:pStyle w:val="NoSpacing"/>
      </w:pPr>
    </w:p>
    <w:p w:rsidR="00350BCA" w:rsidRDefault="00350BCA" w:rsidP="00350BCA">
      <w:pPr>
        <w:pStyle w:val="NoSpacing"/>
      </w:pPr>
    </w:p>
    <w:p w:rsidR="008B6C54" w:rsidRDefault="008B6C54" w:rsidP="00350BCA">
      <w:pPr>
        <w:pStyle w:val="NoSpacing"/>
      </w:pPr>
    </w:p>
    <w:p w:rsidR="00350BCA" w:rsidRDefault="00350BCA" w:rsidP="00350BCA">
      <w:pPr>
        <w:pStyle w:val="NoSpacing"/>
      </w:pPr>
      <w:r>
        <w:lastRenderedPageBreak/>
        <w:t>Array-2</w:t>
      </w:r>
    </w:p>
    <w:p w:rsidR="00350BCA" w:rsidRDefault="00350BCA" w:rsidP="00350BCA">
      <w:pPr>
        <w:pStyle w:val="NoSpacing"/>
      </w:pPr>
      <w:r>
        <w:t>CodingBat.com</w:t>
      </w:r>
    </w:p>
    <w:p w:rsidR="00350BCA" w:rsidRDefault="00350BCA" w:rsidP="00350BCA">
      <w:pPr>
        <w:pStyle w:val="NoSpacing"/>
      </w:pPr>
    </w:p>
    <w:p w:rsidR="00BA651F" w:rsidRDefault="00BA651F" w:rsidP="00BA651F">
      <w:pPr>
        <w:pStyle w:val="NoSpacing"/>
        <w:numPr>
          <w:ilvl w:val="0"/>
          <w:numId w:val="17"/>
        </w:numPr>
      </w:pPr>
      <w:proofErr w:type="spellStart"/>
      <w:r>
        <w:t>bigDiff</w:t>
      </w:r>
      <w:proofErr w:type="spellEnd"/>
    </w:p>
    <w:p w:rsidR="00BA651F" w:rsidRDefault="00BA651F" w:rsidP="00BA651F">
      <w:pPr>
        <w:pStyle w:val="NoSpacing"/>
        <w:numPr>
          <w:ilvl w:val="0"/>
          <w:numId w:val="17"/>
        </w:numPr>
      </w:pPr>
      <w:r>
        <w:t>sum67</w:t>
      </w:r>
    </w:p>
    <w:p w:rsidR="00BA651F" w:rsidRDefault="00BA651F" w:rsidP="00BA651F">
      <w:pPr>
        <w:pStyle w:val="NoSpacing"/>
        <w:numPr>
          <w:ilvl w:val="0"/>
          <w:numId w:val="17"/>
        </w:numPr>
      </w:pPr>
      <w:r>
        <w:t>lucky13</w:t>
      </w:r>
    </w:p>
    <w:p w:rsidR="00BA651F" w:rsidRDefault="00BA651F" w:rsidP="00BA651F">
      <w:pPr>
        <w:pStyle w:val="NoSpacing"/>
        <w:numPr>
          <w:ilvl w:val="0"/>
          <w:numId w:val="17"/>
        </w:numPr>
      </w:pPr>
      <w:r>
        <w:t>only14</w:t>
      </w:r>
    </w:p>
    <w:p w:rsidR="00BA651F" w:rsidRDefault="00BA651F" w:rsidP="00BA651F">
      <w:pPr>
        <w:pStyle w:val="NoSpacing"/>
        <w:numPr>
          <w:ilvl w:val="0"/>
          <w:numId w:val="17"/>
        </w:numPr>
      </w:pPr>
      <w:r>
        <w:t>no14</w:t>
      </w:r>
    </w:p>
    <w:p w:rsidR="00BA651F" w:rsidRDefault="00BA651F" w:rsidP="00BA651F">
      <w:pPr>
        <w:pStyle w:val="NoSpacing"/>
        <w:numPr>
          <w:ilvl w:val="0"/>
          <w:numId w:val="17"/>
        </w:numPr>
      </w:pPr>
      <w:r>
        <w:t>has12</w:t>
      </w:r>
    </w:p>
    <w:p w:rsidR="00BA651F" w:rsidRDefault="00BA651F" w:rsidP="00BA651F">
      <w:pPr>
        <w:pStyle w:val="NoSpacing"/>
        <w:numPr>
          <w:ilvl w:val="0"/>
          <w:numId w:val="17"/>
        </w:numPr>
      </w:pPr>
      <w:proofErr w:type="spellStart"/>
      <w:r>
        <w:t>sameEnds</w:t>
      </w:r>
      <w:proofErr w:type="spellEnd"/>
    </w:p>
    <w:p w:rsidR="00BA651F" w:rsidRDefault="00BA651F" w:rsidP="00BA651F">
      <w:pPr>
        <w:pStyle w:val="NoSpacing"/>
        <w:numPr>
          <w:ilvl w:val="0"/>
          <w:numId w:val="17"/>
        </w:numPr>
      </w:pPr>
      <w:proofErr w:type="spellStart"/>
      <w:r>
        <w:t>tripleUp</w:t>
      </w:r>
      <w:proofErr w:type="spellEnd"/>
    </w:p>
    <w:p w:rsidR="00BA651F" w:rsidRDefault="00BA651F" w:rsidP="00BA651F">
      <w:pPr>
        <w:pStyle w:val="NoSpacing"/>
        <w:numPr>
          <w:ilvl w:val="0"/>
          <w:numId w:val="17"/>
        </w:numPr>
      </w:pPr>
      <w:r>
        <w:t>fizzArray3</w:t>
      </w:r>
    </w:p>
    <w:p w:rsidR="00BA651F" w:rsidRDefault="00BA651F" w:rsidP="00BA651F">
      <w:pPr>
        <w:pStyle w:val="NoSpacing"/>
        <w:numPr>
          <w:ilvl w:val="0"/>
          <w:numId w:val="17"/>
        </w:numPr>
      </w:pPr>
      <w:proofErr w:type="spellStart"/>
      <w:r>
        <w:t>evenOdd</w:t>
      </w:r>
      <w:proofErr w:type="spellEnd"/>
    </w:p>
    <w:p w:rsidR="00350BCA" w:rsidRDefault="00350BCA" w:rsidP="00350BCA">
      <w:pPr>
        <w:pStyle w:val="NoSpacing"/>
      </w:pPr>
    </w:p>
    <w:p w:rsidR="00BA651F" w:rsidRDefault="00BA651F" w:rsidP="00350BCA">
      <w:pPr>
        <w:pStyle w:val="NoSpacing"/>
      </w:pPr>
    </w:p>
    <w:p w:rsidR="008B6C54" w:rsidRDefault="008B6C54" w:rsidP="00350BCA">
      <w:pPr>
        <w:pStyle w:val="NoSpacing"/>
      </w:pPr>
    </w:p>
    <w:p w:rsidR="00350BCA" w:rsidRDefault="00350BCA" w:rsidP="00350BCA">
      <w:pPr>
        <w:pStyle w:val="NoSpacing"/>
      </w:pPr>
      <w:r>
        <w:t>Array-2</w:t>
      </w:r>
    </w:p>
    <w:p w:rsidR="00350BCA" w:rsidRDefault="00350BCA" w:rsidP="00350BCA">
      <w:pPr>
        <w:pStyle w:val="NoSpacing"/>
      </w:pPr>
      <w:r>
        <w:t>CodingBat.com</w:t>
      </w:r>
    </w:p>
    <w:p w:rsidR="00350BCA" w:rsidRDefault="00350BCA" w:rsidP="00350BCA">
      <w:pPr>
        <w:pStyle w:val="NoSpacing"/>
      </w:pPr>
    </w:p>
    <w:p w:rsidR="00BA651F" w:rsidRDefault="00BA651F" w:rsidP="00BA651F">
      <w:pPr>
        <w:pStyle w:val="NoSpacing"/>
        <w:numPr>
          <w:ilvl w:val="0"/>
          <w:numId w:val="18"/>
        </w:numPr>
      </w:pPr>
      <w:proofErr w:type="spellStart"/>
      <w:r>
        <w:t>bigDiff</w:t>
      </w:r>
      <w:proofErr w:type="spellEnd"/>
    </w:p>
    <w:p w:rsidR="00BA651F" w:rsidRDefault="00BA651F" w:rsidP="00BA651F">
      <w:pPr>
        <w:pStyle w:val="NoSpacing"/>
        <w:numPr>
          <w:ilvl w:val="0"/>
          <w:numId w:val="18"/>
        </w:numPr>
      </w:pPr>
      <w:r>
        <w:t>sum67</w:t>
      </w:r>
    </w:p>
    <w:p w:rsidR="00BA651F" w:rsidRDefault="00BA651F" w:rsidP="00BA651F">
      <w:pPr>
        <w:pStyle w:val="NoSpacing"/>
        <w:numPr>
          <w:ilvl w:val="0"/>
          <w:numId w:val="18"/>
        </w:numPr>
      </w:pPr>
      <w:r>
        <w:t>lucky13</w:t>
      </w:r>
    </w:p>
    <w:p w:rsidR="00BA651F" w:rsidRDefault="00BA651F" w:rsidP="00BA651F">
      <w:pPr>
        <w:pStyle w:val="NoSpacing"/>
        <w:numPr>
          <w:ilvl w:val="0"/>
          <w:numId w:val="18"/>
        </w:numPr>
      </w:pPr>
      <w:r>
        <w:t>only14</w:t>
      </w:r>
    </w:p>
    <w:p w:rsidR="00BA651F" w:rsidRDefault="00BA651F" w:rsidP="00BA651F">
      <w:pPr>
        <w:pStyle w:val="NoSpacing"/>
        <w:numPr>
          <w:ilvl w:val="0"/>
          <w:numId w:val="18"/>
        </w:numPr>
      </w:pPr>
      <w:r>
        <w:t>no14</w:t>
      </w:r>
    </w:p>
    <w:p w:rsidR="00BA651F" w:rsidRDefault="00BA651F" w:rsidP="00BA651F">
      <w:pPr>
        <w:pStyle w:val="NoSpacing"/>
        <w:numPr>
          <w:ilvl w:val="0"/>
          <w:numId w:val="18"/>
        </w:numPr>
      </w:pPr>
      <w:r>
        <w:t>has12</w:t>
      </w:r>
    </w:p>
    <w:p w:rsidR="00BA651F" w:rsidRDefault="00BA651F" w:rsidP="00BA651F">
      <w:pPr>
        <w:pStyle w:val="NoSpacing"/>
        <w:numPr>
          <w:ilvl w:val="0"/>
          <w:numId w:val="18"/>
        </w:numPr>
      </w:pPr>
      <w:proofErr w:type="spellStart"/>
      <w:r>
        <w:t>sameEnds</w:t>
      </w:r>
      <w:proofErr w:type="spellEnd"/>
    </w:p>
    <w:p w:rsidR="00BA651F" w:rsidRDefault="00BA651F" w:rsidP="00BA651F">
      <w:pPr>
        <w:pStyle w:val="NoSpacing"/>
        <w:numPr>
          <w:ilvl w:val="0"/>
          <w:numId w:val="18"/>
        </w:numPr>
      </w:pPr>
      <w:proofErr w:type="spellStart"/>
      <w:r>
        <w:t>tripleUp</w:t>
      </w:r>
      <w:proofErr w:type="spellEnd"/>
    </w:p>
    <w:p w:rsidR="00BA651F" w:rsidRDefault="00BA651F" w:rsidP="00BA651F">
      <w:pPr>
        <w:pStyle w:val="NoSpacing"/>
        <w:numPr>
          <w:ilvl w:val="0"/>
          <w:numId w:val="18"/>
        </w:numPr>
      </w:pPr>
      <w:r>
        <w:t>fizzArray3</w:t>
      </w:r>
    </w:p>
    <w:p w:rsidR="00BA651F" w:rsidRDefault="00BA651F" w:rsidP="00BA651F">
      <w:pPr>
        <w:pStyle w:val="NoSpacing"/>
        <w:numPr>
          <w:ilvl w:val="0"/>
          <w:numId w:val="18"/>
        </w:numPr>
      </w:pPr>
      <w:proofErr w:type="spellStart"/>
      <w:r>
        <w:t>evenOdd</w:t>
      </w:r>
      <w:proofErr w:type="spellEnd"/>
    </w:p>
    <w:p w:rsidR="00350BCA" w:rsidRDefault="00350BCA" w:rsidP="00350BCA">
      <w:pPr>
        <w:pStyle w:val="NoSpacing"/>
      </w:pPr>
    </w:p>
    <w:p w:rsidR="00350BCA" w:rsidRDefault="00350BCA" w:rsidP="00350BCA">
      <w:pPr>
        <w:pStyle w:val="NoSpacing"/>
      </w:pPr>
    </w:p>
    <w:p w:rsidR="008B6C54" w:rsidRDefault="008B6C54" w:rsidP="00350BCA">
      <w:pPr>
        <w:pStyle w:val="NoSpacing"/>
      </w:pPr>
    </w:p>
    <w:p w:rsidR="00350BCA" w:rsidRDefault="00350BCA" w:rsidP="00350BCA">
      <w:pPr>
        <w:pStyle w:val="NoSpacing"/>
      </w:pPr>
      <w:r>
        <w:t>Array-2</w:t>
      </w:r>
    </w:p>
    <w:p w:rsidR="00350BCA" w:rsidRDefault="00350BCA" w:rsidP="00350BCA">
      <w:pPr>
        <w:pStyle w:val="NoSpacing"/>
      </w:pPr>
      <w:r>
        <w:t>CodingBat.com</w:t>
      </w:r>
    </w:p>
    <w:p w:rsidR="00350BCA" w:rsidRDefault="00350BCA" w:rsidP="00350BCA">
      <w:pPr>
        <w:pStyle w:val="NoSpacing"/>
      </w:pPr>
    </w:p>
    <w:p w:rsidR="00BA651F" w:rsidRDefault="00BA651F" w:rsidP="00BA651F">
      <w:pPr>
        <w:pStyle w:val="NoSpacing"/>
        <w:numPr>
          <w:ilvl w:val="0"/>
          <w:numId w:val="19"/>
        </w:numPr>
      </w:pPr>
      <w:bookmarkStart w:id="0" w:name="_GoBack"/>
      <w:bookmarkEnd w:id="0"/>
      <w:proofErr w:type="spellStart"/>
      <w:r>
        <w:t>bigDiff</w:t>
      </w:r>
      <w:proofErr w:type="spellEnd"/>
    </w:p>
    <w:p w:rsidR="00BA651F" w:rsidRDefault="00BA651F" w:rsidP="00BA651F">
      <w:pPr>
        <w:pStyle w:val="NoSpacing"/>
        <w:numPr>
          <w:ilvl w:val="0"/>
          <w:numId w:val="19"/>
        </w:numPr>
      </w:pPr>
      <w:r>
        <w:t>sum67</w:t>
      </w:r>
    </w:p>
    <w:p w:rsidR="00BA651F" w:rsidRDefault="00BA651F" w:rsidP="00BA651F">
      <w:pPr>
        <w:pStyle w:val="NoSpacing"/>
        <w:numPr>
          <w:ilvl w:val="0"/>
          <w:numId w:val="19"/>
        </w:numPr>
      </w:pPr>
      <w:r>
        <w:t>lucky13</w:t>
      </w:r>
    </w:p>
    <w:p w:rsidR="00BA651F" w:rsidRDefault="00BA651F" w:rsidP="00BA651F">
      <w:pPr>
        <w:pStyle w:val="NoSpacing"/>
        <w:numPr>
          <w:ilvl w:val="0"/>
          <w:numId w:val="19"/>
        </w:numPr>
      </w:pPr>
      <w:r>
        <w:t>only14</w:t>
      </w:r>
    </w:p>
    <w:p w:rsidR="00BA651F" w:rsidRDefault="00BA651F" w:rsidP="00BA651F">
      <w:pPr>
        <w:pStyle w:val="NoSpacing"/>
        <w:numPr>
          <w:ilvl w:val="0"/>
          <w:numId w:val="19"/>
        </w:numPr>
      </w:pPr>
      <w:r>
        <w:t>no14</w:t>
      </w:r>
    </w:p>
    <w:p w:rsidR="00BA651F" w:rsidRDefault="00BA651F" w:rsidP="00BA651F">
      <w:pPr>
        <w:pStyle w:val="NoSpacing"/>
        <w:numPr>
          <w:ilvl w:val="0"/>
          <w:numId w:val="19"/>
        </w:numPr>
      </w:pPr>
      <w:r>
        <w:t>has12</w:t>
      </w:r>
    </w:p>
    <w:p w:rsidR="00BA651F" w:rsidRDefault="00BA651F" w:rsidP="00BA651F">
      <w:pPr>
        <w:pStyle w:val="NoSpacing"/>
        <w:numPr>
          <w:ilvl w:val="0"/>
          <w:numId w:val="19"/>
        </w:numPr>
      </w:pPr>
      <w:proofErr w:type="spellStart"/>
      <w:r>
        <w:t>sameEnds</w:t>
      </w:r>
      <w:proofErr w:type="spellEnd"/>
    </w:p>
    <w:p w:rsidR="00BA651F" w:rsidRDefault="00BA651F" w:rsidP="00BA651F">
      <w:pPr>
        <w:pStyle w:val="NoSpacing"/>
        <w:numPr>
          <w:ilvl w:val="0"/>
          <w:numId w:val="19"/>
        </w:numPr>
      </w:pPr>
      <w:proofErr w:type="spellStart"/>
      <w:r>
        <w:t>tripleUp</w:t>
      </w:r>
      <w:proofErr w:type="spellEnd"/>
    </w:p>
    <w:p w:rsidR="00BA651F" w:rsidRDefault="00BA651F" w:rsidP="00BA651F">
      <w:pPr>
        <w:pStyle w:val="NoSpacing"/>
        <w:numPr>
          <w:ilvl w:val="0"/>
          <w:numId w:val="19"/>
        </w:numPr>
      </w:pPr>
      <w:r>
        <w:t>fizzArray3</w:t>
      </w:r>
    </w:p>
    <w:p w:rsidR="00BA651F" w:rsidRDefault="00BA651F" w:rsidP="00BA651F">
      <w:pPr>
        <w:pStyle w:val="NoSpacing"/>
        <w:numPr>
          <w:ilvl w:val="0"/>
          <w:numId w:val="19"/>
        </w:numPr>
      </w:pPr>
      <w:proofErr w:type="spellStart"/>
      <w:r>
        <w:t>evenOdd</w:t>
      </w:r>
      <w:proofErr w:type="spellEnd"/>
    </w:p>
    <w:p w:rsidR="00350BCA" w:rsidRDefault="00350BCA" w:rsidP="00350BCA">
      <w:pPr>
        <w:pStyle w:val="NoSpacing"/>
      </w:pPr>
    </w:p>
    <w:p w:rsidR="00350BCA" w:rsidRDefault="00350BCA" w:rsidP="00350BCA">
      <w:pPr>
        <w:pStyle w:val="NoSpacing"/>
      </w:pPr>
    </w:p>
    <w:p w:rsidR="00350BCA" w:rsidRDefault="00350BCA" w:rsidP="00350BCA">
      <w:pPr>
        <w:pStyle w:val="NoSpacing"/>
      </w:pPr>
    </w:p>
    <w:sectPr w:rsidR="00350BCA" w:rsidSect="00350BCA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1B4"/>
    <w:multiLevelType w:val="hybridMultilevel"/>
    <w:tmpl w:val="368CFDD4"/>
    <w:lvl w:ilvl="0" w:tplc="A1944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21571"/>
    <w:multiLevelType w:val="hybridMultilevel"/>
    <w:tmpl w:val="8E027C9A"/>
    <w:lvl w:ilvl="0" w:tplc="1B18B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A2B29"/>
    <w:multiLevelType w:val="hybridMultilevel"/>
    <w:tmpl w:val="E86C0952"/>
    <w:lvl w:ilvl="0" w:tplc="A6046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9127A"/>
    <w:multiLevelType w:val="hybridMultilevel"/>
    <w:tmpl w:val="FE361A1A"/>
    <w:lvl w:ilvl="0" w:tplc="33467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910E8"/>
    <w:multiLevelType w:val="hybridMultilevel"/>
    <w:tmpl w:val="82A470BA"/>
    <w:lvl w:ilvl="0" w:tplc="41F26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113F9"/>
    <w:multiLevelType w:val="hybridMultilevel"/>
    <w:tmpl w:val="D52C7890"/>
    <w:lvl w:ilvl="0" w:tplc="857A3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A3A9F"/>
    <w:multiLevelType w:val="hybridMultilevel"/>
    <w:tmpl w:val="6CCC2B60"/>
    <w:lvl w:ilvl="0" w:tplc="92DC6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12EC5"/>
    <w:multiLevelType w:val="hybridMultilevel"/>
    <w:tmpl w:val="DA92B66C"/>
    <w:lvl w:ilvl="0" w:tplc="799E3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778AF"/>
    <w:multiLevelType w:val="hybridMultilevel"/>
    <w:tmpl w:val="99CEDC56"/>
    <w:lvl w:ilvl="0" w:tplc="669A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27AC4"/>
    <w:multiLevelType w:val="hybridMultilevel"/>
    <w:tmpl w:val="F50A0CC4"/>
    <w:lvl w:ilvl="0" w:tplc="A6046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021B1"/>
    <w:multiLevelType w:val="hybridMultilevel"/>
    <w:tmpl w:val="83968C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70098D"/>
    <w:multiLevelType w:val="hybridMultilevel"/>
    <w:tmpl w:val="17DE19A4"/>
    <w:lvl w:ilvl="0" w:tplc="3A1ED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875FC9"/>
    <w:multiLevelType w:val="hybridMultilevel"/>
    <w:tmpl w:val="DD3011DA"/>
    <w:lvl w:ilvl="0" w:tplc="F42E1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B2605"/>
    <w:multiLevelType w:val="hybridMultilevel"/>
    <w:tmpl w:val="8E3AE0E6"/>
    <w:lvl w:ilvl="0" w:tplc="A6046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6643FA"/>
    <w:multiLevelType w:val="hybridMultilevel"/>
    <w:tmpl w:val="34D2B15A"/>
    <w:lvl w:ilvl="0" w:tplc="815C3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412B5D"/>
    <w:multiLevelType w:val="hybridMultilevel"/>
    <w:tmpl w:val="6FBA9EFC"/>
    <w:lvl w:ilvl="0" w:tplc="76E21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02743E"/>
    <w:multiLevelType w:val="hybridMultilevel"/>
    <w:tmpl w:val="70A02A7E"/>
    <w:lvl w:ilvl="0" w:tplc="A2A63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279A3"/>
    <w:multiLevelType w:val="hybridMultilevel"/>
    <w:tmpl w:val="450C55C2"/>
    <w:lvl w:ilvl="0" w:tplc="CED0B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42526E"/>
    <w:multiLevelType w:val="hybridMultilevel"/>
    <w:tmpl w:val="03BE0F2A"/>
    <w:lvl w:ilvl="0" w:tplc="0AE41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9"/>
  </w:num>
  <w:num w:numId="5">
    <w:abstractNumId w:val="2"/>
  </w:num>
  <w:num w:numId="6">
    <w:abstractNumId w:val="14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18"/>
  </w:num>
  <w:num w:numId="13">
    <w:abstractNumId w:val="6"/>
  </w:num>
  <w:num w:numId="14">
    <w:abstractNumId w:val="16"/>
  </w:num>
  <w:num w:numId="15">
    <w:abstractNumId w:val="12"/>
  </w:num>
  <w:num w:numId="16">
    <w:abstractNumId w:val="15"/>
  </w:num>
  <w:num w:numId="17">
    <w:abstractNumId w:val="11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CA"/>
    <w:rsid w:val="00350BCA"/>
    <w:rsid w:val="008B6C54"/>
    <w:rsid w:val="00A61E4A"/>
    <w:rsid w:val="00B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EC6AE-39D6-447B-A4F0-2ECC1E42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50BCA"/>
  </w:style>
  <w:style w:type="paragraph" w:styleId="BalloonText">
    <w:name w:val="Balloon Text"/>
    <w:basedOn w:val="Normal"/>
    <w:link w:val="BalloonTextChar"/>
    <w:uiPriority w:val="99"/>
    <w:semiHidden/>
    <w:unhideWhenUsed/>
    <w:rsid w:val="008B6C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C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teinmeyer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Steinmeyer, Doug</dc:creator>
  <cp:keywords/>
  <dc:description/>
  <cp:lastModifiedBy>Steinmeyer, Doug</cp:lastModifiedBy>
  <cp:revision>3</cp:revision>
  <cp:lastPrinted>2014-11-10T18:28:00Z</cp:lastPrinted>
  <dcterms:created xsi:type="dcterms:W3CDTF">2014-11-10T18:29:00Z</dcterms:created>
  <dcterms:modified xsi:type="dcterms:W3CDTF">2016-12-19T21:18:00Z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